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-426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08"/>
        <w:gridCol w:w="7668"/>
      </w:tblGrid>
      <w:tr w:rsidR="00BB14C2" w:rsidTr="00550F76">
        <w:tc>
          <w:tcPr>
            <w:tcW w:w="1908" w:type="dxa"/>
          </w:tcPr>
          <w:p w:rsidR="00BB14C2" w:rsidRDefault="002B6307" w:rsidP="00550F76">
            <w:pPr>
              <w:rPr>
                <w:rFonts w:ascii="Times New Roman" w:hAnsi="Times New Roman" w:cs="Times New Roman"/>
                <w:b/>
                <w:color w:val="0033CC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noProof/>
                <w:color w:val="0033CC"/>
                <w:sz w:val="28"/>
                <w:szCs w:val="28"/>
              </w:rPr>
              <w:drawing>
                <wp:inline distT="0" distB="0" distL="0" distR="0" wp14:anchorId="1C0A262B" wp14:editId="4C67138A">
                  <wp:extent cx="1065530" cy="1060450"/>
                  <wp:effectExtent l="0" t="0" r="127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74253452_LOGO-PNG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530" cy="106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8" w:type="dxa"/>
          </w:tcPr>
          <w:p w:rsidR="00BB14C2" w:rsidRPr="00325F33" w:rsidRDefault="00BB14C2" w:rsidP="00550F76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325F3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PHÒNG KHÁM ĐA KHOA VIỆT BẮC</w:t>
            </w:r>
          </w:p>
          <w:p w:rsidR="00BB14C2" w:rsidRPr="00325F33" w:rsidRDefault="00BB14C2" w:rsidP="00550F76">
            <w:pPr>
              <w:jc w:val="center"/>
              <w:rPr>
                <w:rFonts w:ascii="Times New Roman" w:hAnsi="Times New Roman" w:cs="Times New Roman"/>
                <w:color w:val="0033CC"/>
                <w:sz w:val="24"/>
                <w:szCs w:val="24"/>
              </w:rPr>
            </w:pPr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>Địa chỉ : Số 440/1 Đường cách mạng tháng 8 – TPHCM</w:t>
            </w:r>
          </w:p>
          <w:p w:rsidR="00BB14C2" w:rsidRDefault="00BB14C2" w:rsidP="00550F76">
            <w:pPr>
              <w:jc w:val="center"/>
              <w:rPr>
                <w:rFonts w:ascii="Times New Roman" w:hAnsi="Times New Roman" w:cs="Times New Roman"/>
                <w:color w:val="0033CC"/>
                <w:sz w:val="24"/>
                <w:szCs w:val="24"/>
              </w:rPr>
            </w:pPr>
            <w:r w:rsidRPr="00325F33">
              <w:rPr>
                <w:rFonts w:ascii="Times New Roman" w:hAnsi="Times New Roman" w:cs="Times New Roman"/>
                <w:color w:val="0033CC"/>
                <w:sz w:val="24"/>
                <w:szCs w:val="24"/>
              </w:rPr>
              <w:t>Điện thoại : 02803.903.168</w:t>
            </w:r>
          </w:p>
          <w:p w:rsidR="002B6307" w:rsidRPr="00325F33" w:rsidRDefault="002B6307" w:rsidP="00550F76">
            <w:pPr>
              <w:jc w:val="center"/>
              <w:rPr>
                <w:rFonts w:ascii="Times New Roman" w:hAnsi="Times New Roman" w:cs="Times New Roman"/>
                <w:color w:val="0033CC"/>
                <w:sz w:val="24"/>
                <w:szCs w:val="24"/>
              </w:rPr>
            </w:pPr>
          </w:p>
          <w:p w:rsidR="00BB14C2" w:rsidRDefault="00BB14C2" w:rsidP="00550F76">
            <w:pPr>
              <w:jc w:val="center"/>
              <w:rPr>
                <w:rFonts w:ascii="Times New Roman" w:hAnsi="Times New Roman" w:cs="Times New Roman"/>
                <w:b/>
                <w:color w:val="0033CC"/>
                <w:sz w:val="28"/>
                <w:szCs w:val="28"/>
              </w:rPr>
            </w:pPr>
            <w:r w:rsidRPr="00325F33">
              <w:rPr>
                <w:rFonts w:ascii="Times New Roman" w:hAnsi="Times New Roman" w:cs="Times New Roman"/>
                <w:b/>
                <w:color w:val="0033CC"/>
                <w:sz w:val="28"/>
                <w:szCs w:val="28"/>
              </w:rPr>
              <w:t>KẾT QUẢ NỘI SOI TAI – MŨI - HỌNG</w:t>
            </w:r>
          </w:p>
        </w:tc>
      </w:tr>
    </w:tbl>
    <w:p w:rsidR="006F7A89" w:rsidRDefault="006F7A89" w:rsidP="00BB14C2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color w:val="0033CC"/>
          <w:sz w:val="28"/>
          <w:szCs w:val="28"/>
        </w:rPr>
      </w:pPr>
    </w:p>
    <w:p w:rsidR="00853DB7" w:rsidRDefault="00455CEB" w:rsidP="00455CEB">
      <w:pPr>
        <w:spacing w:line="240" w:lineRule="auto"/>
        <w:jc w:val="center"/>
        <w:rPr>
          <w:rFonts w:ascii="Times New Roman" w:hAnsi="Times New Roman" w:cs="Times New Roman"/>
          <w:b/>
          <w:color w:val="0033CC"/>
          <w:sz w:val="24"/>
          <w:szCs w:val="24"/>
        </w:rPr>
      </w:pPr>
      <w:r>
        <w:rPr>
          <w:rFonts w:ascii="Times New Roman" w:hAnsi="Times New Roman" w:cs="Times New Roman"/>
          <w:b/>
          <w:color w:val="0033CC"/>
          <w:sz w:val="24"/>
          <w:szCs w:val="24"/>
        </w:rPr>
        <w:t xml:space="preserve">Số Phiếu : </w:t>
      </w:r>
      <w:r w:rsidR="00355D84" w:rsidRPr="00DA77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begin"/>
      </w:r>
      <w:r w:rsidR="00355D84" w:rsidRPr="00DA77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instrText xml:space="preserve"> MERGEFIELD  NumId  \* MERGEFORMAT </w:instrText>
      </w:r>
      <w:r w:rsidR="00355D84" w:rsidRPr="00DA77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separate"/>
      </w:r>
      <w:r w:rsidR="006B19D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«NumId»</w:t>
      </w:r>
      <w:r w:rsidR="00355D84" w:rsidRPr="00DA77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end"/>
      </w:r>
      <w:r w:rsidR="00354F3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</w:t>
      </w:r>
      <w:r w:rsidR="00354F35">
        <w:rPr>
          <w:rFonts w:ascii="Times New Roman" w:hAnsi="Times New Roman" w:cs="Times New Roman"/>
          <w:b/>
          <w:color w:val="0033CC"/>
          <w:sz w:val="24"/>
          <w:szCs w:val="24"/>
        </w:rPr>
        <w:t xml:space="preserve">Mã BN : </w:t>
      </w:r>
      <w:r w:rsidR="00354F35" w:rsidRPr="00354F35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begin"/>
      </w:r>
      <w:r w:rsidR="00354F35" w:rsidRPr="00354F35">
        <w:rPr>
          <w:rFonts w:ascii="Times New Roman" w:hAnsi="Times New Roman" w:cs="Times New Roman"/>
          <w:b/>
          <w:color w:val="000000" w:themeColor="text1"/>
          <w:sz w:val="24"/>
          <w:szCs w:val="24"/>
        </w:rPr>
        <w:instrText xml:space="preserve"> MERGEFIELD  SickId  \* MERGEFORMAT </w:instrText>
      </w:r>
      <w:r w:rsidR="00354F35" w:rsidRPr="00354F35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separate"/>
      </w:r>
      <w:r w:rsidR="006B19D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«SickId»</w:t>
      </w:r>
      <w:r w:rsidR="00354F35" w:rsidRPr="00354F35">
        <w:rPr>
          <w:rFonts w:ascii="Times New Roman" w:hAnsi="Times New Roman" w:cs="Times New Roman"/>
          <w:b/>
          <w:color w:val="000000" w:themeColor="text1"/>
          <w:sz w:val="24"/>
          <w:szCs w:val="24"/>
        </w:rPr>
        <w:fldChar w:fldCharType="end"/>
      </w:r>
      <w:r w:rsidR="00354F35">
        <w:rPr>
          <w:rFonts w:ascii="Times New Roman" w:hAnsi="Times New Roman" w:cs="Times New Roman"/>
          <w:b/>
          <w:color w:val="0033CC"/>
          <w:sz w:val="24"/>
          <w:szCs w:val="24"/>
        </w:rPr>
        <w:t xml:space="preserve"> </w:t>
      </w:r>
    </w:p>
    <w:tbl>
      <w:tblPr>
        <w:tblStyle w:val="TableGrid"/>
        <w:tblW w:w="9810" w:type="dxa"/>
        <w:tblInd w:w="-1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17"/>
        <w:gridCol w:w="3116"/>
        <w:gridCol w:w="3377"/>
      </w:tblGrid>
      <w:tr w:rsidR="00455CEB" w:rsidTr="00E5011A">
        <w:trPr>
          <w:trHeight w:val="918"/>
        </w:trPr>
        <w:tc>
          <w:tcPr>
            <w:tcW w:w="3317" w:type="dxa"/>
          </w:tcPr>
          <w:p w:rsidR="00455CEB" w:rsidRPr="00832575" w:rsidRDefault="00455CEB" w:rsidP="00B72CAD">
            <w:pP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Họ và tên : </w: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instrText xml:space="preserve"> MERGEFIELD  Name  \* MERGEFORMAT </w:instrTex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="006B19D3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«Name»</w: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end"/>
            </w:r>
          </w:p>
          <w:p w:rsidR="00455CEB" w:rsidRPr="00832575" w:rsidRDefault="00455CEB" w:rsidP="00B72CAD">
            <w:pP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Tuổi : </w: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instrText xml:space="preserve"> MERGEFIELD  Age  \* MERGEFORMAT </w:instrTex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="006B19D3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«Age»</w: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end"/>
            </w:r>
          </w:p>
          <w:p w:rsidR="00455CEB" w:rsidRPr="00832575" w:rsidRDefault="00455CEB" w:rsidP="00B72CAD">
            <w:pP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Giới tính: </w: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instrText xml:space="preserve"> MERGEFIELD  Sex  \* MERGEFORMAT </w:instrTex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="006B19D3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«Sex»</w: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3116" w:type="dxa"/>
          </w:tcPr>
          <w:p w:rsidR="00455CEB" w:rsidRPr="00832575" w:rsidRDefault="00455CEB" w:rsidP="00B72CAD">
            <w:pP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Điện thoại : </w: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instrText xml:space="preserve"> MERGEFIELD  Telephone  \* MERGEFORMAT </w:instrTex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="006B19D3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«Telephone»</w: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end"/>
            </w:r>
          </w:p>
          <w:p w:rsidR="00455CEB" w:rsidRPr="00832575" w:rsidRDefault="00455CEB" w:rsidP="00B72CAD">
            <w:pP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Địa chỉ : </w: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instrText xml:space="preserve"> MERGEFIELD  Address  \* MERGEFORMAT </w:instrTex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="006B19D3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«Address»</w: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end"/>
            </w:r>
          </w:p>
          <w:p w:rsidR="00455CEB" w:rsidRPr="00832575" w:rsidRDefault="00455CEB" w:rsidP="00B72CAD">
            <w:pP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Nghề nghiệp : </w: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instrText xml:space="preserve"> MERGEFIELD  Job  \* MERGEFORMAT </w:instrTex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="006B19D3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«Job»</w: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3377" w:type="dxa"/>
          </w:tcPr>
          <w:p w:rsidR="00C411F2" w:rsidRPr="00832575" w:rsidRDefault="00C411F2" w:rsidP="00B72CAD">
            <w:pP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Số BHYT : </w: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instrText xml:space="preserve"> MERGEFIELD  Insurance  \* MERGEFORMAT </w:instrTex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="006B19D3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«Insurance»</w: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end"/>
            </w:r>
          </w:p>
          <w:p w:rsidR="00455CEB" w:rsidRPr="00832575" w:rsidRDefault="00050D73" w:rsidP="00B72CAD">
            <w:pP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Lý do khám : </w: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instrText xml:space="preserve"> MERGEFIELD  Cause  \* MERGEFORMAT </w:instrTex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="006B19D3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«Cause»</w: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end"/>
            </w:r>
          </w:p>
          <w:p w:rsidR="00C411F2" w:rsidRPr="00832575" w:rsidRDefault="00455CEB" w:rsidP="00B72CAD">
            <w:pPr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</w:pPr>
            <w:r w:rsidRPr="00832575">
              <w:rPr>
                <w:rFonts w:ascii="Times New Roman" w:hAnsi="Times New Roman" w:cs="Times New Roman"/>
                <w:b/>
                <w:color w:val="0033CC"/>
                <w:sz w:val="24"/>
                <w:szCs w:val="24"/>
              </w:rPr>
              <w:t xml:space="preserve">Ngày khám :  </w: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instrText xml:space="preserve"> MERGEFIELD  CreateTime  \* MERGEFORMAT </w:instrTex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="006B19D3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«CreateTime»</w:t>
            </w:r>
            <w:r w:rsidRPr="0083257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fldChar w:fldCharType="end"/>
            </w:r>
          </w:p>
        </w:tc>
      </w:tr>
    </w:tbl>
    <w:p w:rsidR="00455CEB" w:rsidRDefault="00455CEB" w:rsidP="00455CEB">
      <w:pPr>
        <w:spacing w:line="240" w:lineRule="auto"/>
        <w:jc w:val="center"/>
        <w:rPr>
          <w:rFonts w:ascii="Times New Roman" w:hAnsi="Times New Roman" w:cs="Times New Roman"/>
          <w:b/>
          <w:color w:val="0033CC"/>
          <w:sz w:val="24"/>
          <w:szCs w:val="24"/>
        </w:rPr>
      </w:pPr>
    </w:p>
    <w:p w:rsidR="00E42F12" w:rsidRDefault="00E42F12" w:rsidP="00B0345C">
      <w:pPr>
        <w:spacing w:line="240" w:lineRule="auto"/>
        <w:jc w:val="center"/>
        <w:rPr>
          <w:rFonts w:ascii="Times New Roman" w:hAnsi="Times New Roman" w:cs="Times New Roman"/>
          <w:b/>
          <w:color w:val="0033CC"/>
          <w:sz w:val="24"/>
          <w:szCs w:val="24"/>
        </w:rPr>
      </w:pPr>
      <w:r>
        <w:rPr>
          <w:rFonts w:ascii="Times New Roman" w:hAnsi="Times New Roman" w:cs="Times New Roman"/>
          <w:b/>
          <w:color w:val="0033CC"/>
          <w:sz w:val="24"/>
          <w:szCs w:val="24"/>
        </w:rPr>
        <w:t xml:space="preserve">HÌNH ẢNH NỘI </w:t>
      </w:r>
      <w:smartTag w:uri="urn:schemas-microsoft-com:office:smarttags" w:element="stockticker">
        <w:r>
          <w:rPr>
            <w:rFonts w:ascii="Times New Roman" w:hAnsi="Times New Roman" w:cs="Times New Roman"/>
            <w:b/>
            <w:color w:val="0033CC"/>
            <w:sz w:val="24"/>
            <w:szCs w:val="24"/>
          </w:rPr>
          <w:t>SOI</w:t>
        </w:r>
      </w:smartTag>
    </w:p>
    <w:p w:rsidR="00D83F99" w:rsidRPr="00BA2B56" w:rsidRDefault="00DB087B" w:rsidP="008B71BB">
      <w:pPr>
        <w:spacing w:line="240" w:lineRule="auto"/>
        <w:jc w:val="center"/>
        <w:rPr>
          <w:rFonts w:ascii="Times New Roman" w:hAnsi="Times New Roman" w:cs="Times New Roman"/>
          <w:color w:val="0033CC"/>
          <w:sz w:val="24"/>
          <w:szCs w:val="24"/>
        </w:rPr>
      </w:pPr>
      <w:bookmarkStart w:id="1" w:name="IMG1"/>
      <w:bookmarkEnd w:id="1"/>
      <w:r w:rsidRPr="00BA2B56">
        <w:rPr>
          <w:rFonts w:ascii="Times New Roman" w:hAnsi="Times New Roman" w:cs="Times New Roman"/>
          <w:color w:val="0033CC"/>
          <w:sz w:val="24"/>
          <w:szCs w:val="24"/>
        </w:rPr>
        <w:t>&lt;images&gt;</w:t>
      </w:r>
    </w:p>
    <w:p w:rsidR="008F043D" w:rsidRDefault="008F043D" w:rsidP="00B0345C">
      <w:pPr>
        <w:spacing w:line="240" w:lineRule="auto"/>
        <w:jc w:val="center"/>
        <w:rPr>
          <w:rFonts w:ascii="Times New Roman" w:hAnsi="Times New Roman" w:cs="Times New Roman"/>
          <w:b/>
          <w:color w:val="0033CC"/>
          <w:sz w:val="24"/>
          <w:szCs w:val="24"/>
        </w:rPr>
      </w:pPr>
      <w:r>
        <w:rPr>
          <w:rFonts w:ascii="Times New Roman" w:hAnsi="Times New Roman" w:cs="Times New Roman"/>
          <w:b/>
          <w:color w:val="0033CC"/>
          <w:sz w:val="24"/>
          <w:szCs w:val="24"/>
        </w:rPr>
        <w:t>MÔ TẢ KẾT QUẢ NỘI SOI</w:t>
      </w:r>
    </w:p>
    <w:p w:rsidR="00051E6D" w:rsidRPr="00BA2B56" w:rsidRDefault="00657F1D" w:rsidP="00BA2B56">
      <w:pPr>
        <w:spacing w:line="240" w:lineRule="auto"/>
        <w:rPr>
          <w:rFonts w:ascii="Times New Roman" w:hAnsi="Times New Roman" w:cs="Times New Roman"/>
          <w:color w:val="0033CC"/>
          <w:sz w:val="24"/>
          <w:szCs w:val="24"/>
        </w:rPr>
      </w:pPr>
      <w:r w:rsidRPr="00BA2B56">
        <w:rPr>
          <w:rFonts w:ascii="Times New Roman" w:hAnsi="Times New Roman" w:cs="Times New Roman"/>
          <w:color w:val="0033CC"/>
          <w:sz w:val="24"/>
          <w:szCs w:val="24"/>
        </w:rPr>
        <w:t>&lt;table&gt;</w:t>
      </w:r>
    </w:p>
    <w:tbl>
      <w:tblPr>
        <w:tblStyle w:val="TableGrid"/>
        <w:tblpPr w:leftFromText="180" w:rightFromText="180" w:vertAnchor="page" w:horzAnchor="page" w:tblpX="7273" w:tblpY="146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50"/>
      </w:tblGrid>
      <w:tr w:rsidR="006E2D8A" w:rsidTr="00760B56">
        <w:trPr>
          <w:cantSplit/>
          <w:trHeight w:val="1703"/>
        </w:trPr>
        <w:tc>
          <w:tcPr>
            <w:tcW w:w="4050" w:type="dxa"/>
          </w:tcPr>
          <w:p w:rsidR="006E2D8A" w:rsidRDefault="006E2D8A" w:rsidP="00760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Hà Nội, ngày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Date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6B19D3">
              <w:rPr>
                <w:rFonts w:ascii="Times New Roman" w:hAnsi="Times New Roman" w:cs="Times New Roman"/>
                <w:noProof/>
                <w:sz w:val="24"/>
                <w:szCs w:val="24"/>
              </w:rPr>
              <w:t>«Date»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tháng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Month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6B19D3">
              <w:rPr>
                <w:rFonts w:ascii="Times New Roman" w:hAnsi="Times New Roman" w:cs="Times New Roman"/>
                <w:noProof/>
                <w:sz w:val="24"/>
                <w:szCs w:val="24"/>
              </w:rPr>
              <w:t>«Month»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năm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Year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6B19D3">
              <w:rPr>
                <w:rFonts w:ascii="Times New Roman" w:hAnsi="Times New Roman" w:cs="Times New Roman"/>
                <w:noProof/>
                <w:sz w:val="24"/>
                <w:szCs w:val="24"/>
              </w:rPr>
              <w:t>«Year»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6E2D8A" w:rsidRDefault="006E2D8A" w:rsidP="00760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Bác sĩ</w:t>
            </w:r>
          </w:p>
          <w:p w:rsidR="006E2D8A" w:rsidRDefault="006E2D8A" w:rsidP="00760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D8A" w:rsidRDefault="006E2D8A" w:rsidP="00760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2D8A" w:rsidRDefault="006E2D8A" w:rsidP="00760B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Doctor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6B19D3">
              <w:rPr>
                <w:rFonts w:ascii="Times New Roman" w:hAnsi="Times New Roman" w:cs="Times New Roman"/>
                <w:noProof/>
                <w:sz w:val="24"/>
                <w:szCs w:val="24"/>
              </w:rPr>
              <w:t>«Doctor»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:rsidR="00051E6D" w:rsidRDefault="00051E6D" w:rsidP="00B0345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051E6D" w:rsidSect="00D95C8A">
      <w:pgSz w:w="11907" w:h="16839" w:code="9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9D3"/>
    <w:rsid w:val="00050D73"/>
    <w:rsid w:val="00051E6D"/>
    <w:rsid w:val="000A615D"/>
    <w:rsid w:val="000C542F"/>
    <w:rsid w:val="000D5639"/>
    <w:rsid w:val="0018423A"/>
    <w:rsid w:val="001A23E1"/>
    <w:rsid w:val="001C1B8C"/>
    <w:rsid w:val="001E2C37"/>
    <w:rsid w:val="00206623"/>
    <w:rsid w:val="00221AD0"/>
    <w:rsid w:val="002273F7"/>
    <w:rsid w:val="00244D1C"/>
    <w:rsid w:val="00280118"/>
    <w:rsid w:val="0029157F"/>
    <w:rsid w:val="00295C81"/>
    <w:rsid w:val="00296B37"/>
    <w:rsid w:val="002B6307"/>
    <w:rsid w:val="00325F33"/>
    <w:rsid w:val="00354F35"/>
    <w:rsid w:val="00355D84"/>
    <w:rsid w:val="00361AD4"/>
    <w:rsid w:val="003800C1"/>
    <w:rsid w:val="00382790"/>
    <w:rsid w:val="003A5850"/>
    <w:rsid w:val="003E26DA"/>
    <w:rsid w:val="00425C07"/>
    <w:rsid w:val="004409E2"/>
    <w:rsid w:val="00444663"/>
    <w:rsid w:val="00454A76"/>
    <w:rsid w:val="00455CEB"/>
    <w:rsid w:val="00455DC5"/>
    <w:rsid w:val="00480D20"/>
    <w:rsid w:val="00490476"/>
    <w:rsid w:val="00497B27"/>
    <w:rsid w:val="004B3CFB"/>
    <w:rsid w:val="004C2038"/>
    <w:rsid w:val="004E1D84"/>
    <w:rsid w:val="00542A23"/>
    <w:rsid w:val="00550F76"/>
    <w:rsid w:val="00566731"/>
    <w:rsid w:val="005725F6"/>
    <w:rsid w:val="00575392"/>
    <w:rsid w:val="005B1618"/>
    <w:rsid w:val="005C0249"/>
    <w:rsid w:val="005D6A1C"/>
    <w:rsid w:val="00603385"/>
    <w:rsid w:val="00641F18"/>
    <w:rsid w:val="00643011"/>
    <w:rsid w:val="00657F1D"/>
    <w:rsid w:val="0067555B"/>
    <w:rsid w:val="006926D7"/>
    <w:rsid w:val="006959F8"/>
    <w:rsid w:val="006B19D3"/>
    <w:rsid w:val="006B4FB8"/>
    <w:rsid w:val="006E2D8A"/>
    <w:rsid w:val="006E6AAD"/>
    <w:rsid w:val="006F6C42"/>
    <w:rsid w:val="006F7A89"/>
    <w:rsid w:val="00712D8E"/>
    <w:rsid w:val="007215DB"/>
    <w:rsid w:val="00746DB9"/>
    <w:rsid w:val="00760B56"/>
    <w:rsid w:val="00762B65"/>
    <w:rsid w:val="0076399D"/>
    <w:rsid w:val="0077261E"/>
    <w:rsid w:val="00777E90"/>
    <w:rsid w:val="007A5703"/>
    <w:rsid w:val="007C7BC7"/>
    <w:rsid w:val="00801DFC"/>
    <w:rsid w:val="0083106D"/>
    <w:rsid w:val="00832575"/>
    <w:rsid w:val="00853DB7"/>
    <w:rsid w:val="0088256D"/>
    <w:rsid w:val="00891D69"/>
    <w:rsid w:val="008A5454"/>
    <w:rsid w:val="008B71BB"/>
    <w:rsid w:val="008F043D"/>
    <w:rsid w:val="008F4DE1"/>
    <w:rsid w:val="009357D2"/>
    <w:rsid w:val="0093660D"/>
    <w:rsid w:val="009369DA"/>
    <w:rsid w:val="00936EFB"/>
    <w:rsid w:val="00953641"/>
    <w:rsid w:val="009B5496"/>
    <w:rsid w:val="009B5E5E"/>
    <w:rsid w:val="009C56E8"/>
    <w:rsid w:val="009F7D44"/>
    <w:rsid w:val="00A3414F"/>
    <w:rsid w:val="00A97732"/>
    <w:rsid w:val="00AE5322"/>
    <w:rsid w:val="00B00C60"/>
    <w:rsid w:val="00B0345C"/>
    <w:rsid w:val="00B12EFF"/>
    <w:rsid w:val="00B3189E"/>
    <w:rsid w:val="00B34675"/>
    <w:rsid w:val="00B45375"/>
    <w:rsid w:val="00B96B8A"/>
    <w:rsid w:val="00B9771F"/>
    <w:rsid w:val="00BA2B56"/>
    <w:rsid w:val="00BA5884"/>
    <w:rsid w:val="00BB14C2"/>
    <w:rsid w:val="00BC2762"/>
    <w:rsid w:val="00BF317C"/>
    <w:rsid w:val="00C401D2"/>
    <w:rsid w:val="00C411F2"/>
    <w:rsid w:val="00C52E9D"/>
    <w:rsid w:val="00C72C1B"/>
    <w:rsid w:val="00C969DB"/>
    <w:rsid w:val="00CD23E7"/>
    <w:rsid w:val="00CF648B"/>
    <w:rsid w:val="00D13C59"/>
    <w:rsid w:val="00D21728"/>
    <w:rsid w:val="00D76284"/>
    <w:rsid w:val="00D83F99"/>
    <w:rsid w:val="00D95C8A"/>
    <w:rsid w:val="00D96F72"/>
    <w:rsid w:val="00DA1E8F"/>
    <w:rsid w:val="00DA77DB"/>
    <w:rsid w:val="00DB087B"/>
    <w:rsid w:val="00DC530E"/>
    <w:rsid w:val="00DE419C"/>
    <w:rsid w:val="00DE7105"/>
    <w:rsid w:val="00E42F12"/>
    <w:rsid w:val="00E5011A"/>
    <w:rsid w:val="00E51E4F"/>
    <w:rsid w:val="00E54661"/>
    <w:rsid w:val="00E87892"/>
    <w:rsid w:val="00E92A41"/>
    <w:rsid w:val="00ED3ADA"/>
    <w:rsid w:val="00EE5A14"/>
    <w:rsid w:val="00EF3E60"/>
    <w:rsid w:val="00F013BD"/>
    <w:rsid w:val="00F03945"/>
    <w:rsid w:val="00F262B5"/>
    <w:rsid w:val="00F27B49"/>
    <w:rsid w:val="00F27ED3"/>
    <w:rsid w:val="00F50A47"/>
    <w:rsid w:val="00F728A1"/>
    <w:rsid w:val="00F72C88"/>
    <w:rsid w:val="00FA0786"/>
    <w:rsid w:val="00FF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F3DF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7215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7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C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B2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497B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F3DF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7215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7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C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B2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497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1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ong\Documents\workspace\QLKB\QLKB_Master\PhanMemNoiSoi\Resources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380A9-02CF-4139-8D8F-C3DB57475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Ngoc Phong</dc:creator>
  <cp:lastModifiedBy>Tran Ngoc Phong</cp:lastModifiedBy>
  <cp:revision>1</cp:revision>
  <dcterms:created xsi:type="dcterms:W3CDTF">2019-11-29T03:07:00Z</dcterms:created>
  <dcterms:modified xsi:type="dcterms:W3CDTF">2019-11-29T03:07:00Z</dcterms:modified>
</cp:coreProperties>
</file>